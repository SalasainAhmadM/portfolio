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676806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A59778" w14:textId="4F9FB5D8" w:rsidR="00692703" w:rsidRPr="00036BA0" w:rsidRDefault="00C85C41" w:rsidP="00036BA0">
            <w:pPr>
              <w:pStyle w:val="Title"/>
              <w:jc w:val="right"/>
              <w:rPr>
                <w:sz w:val="56"/>
                <w:szCs w:val="52"/>
              </w:rPr>
            </w:pPr>
            <w:r w:rsidRPr="00036BA0">
              <w:rPr>
                <w:sz w:val="56"/>
                <w:szCs w:val="52"/>
              </w:rPr>
              <w:t>Keith John</w:t>
            </w:r>
            <w:r w:rsidR="00692703" w:rsidRPr="00036BA0">
              <w:rPr>
                <w:sz w:val="56"/>
                <w:szCs w:val="52"/>
              </w:rPr>
              <w:t xml:space="preserve"> </w:t>
            </w:r>
            <w:r w:rsidRPr="00036BA0">
              <w:rPr>
                <w:rStyle w:val="IntenseEmphasis"/>
                <w:sz w:val="56"/>
                <w:szCs w:val="52"/>
              </w:rPr>
              <w:t>gonzales</w:t>
            </w:r>
          </w:p>
          <w:p w14:paraId="3DB0CACF" w14:textId="4C19AC56" w:rsidR="00692703" w:rsidRPr="00CF1A49" w:rsidRDefault="00C85C41" w:rsidP="00036BA0">
            <w:pPr>
              <w:pStyle w:val="ContactInfo"/>
              <w:contextualSpacing w:val="0"/>
              <w:jc w:val="right"/>
            </w:pPr>
            <w:r>
              <w:t xml:space="preserve">Address: Brillantes </w:t>
            </w:r>
            <w:sdt>
              <w:sdtPr>
                <w:alias w:val="Divider dot:"/>
                <w:tag w:val="Divider dot:"/>
                <w:id w:val="1261560793"/>
                <w:placeholder>
                  <w:docPart w:val="8ABED08305974D508B90D299BBD309F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Compound Sta. Maria Zamboanga City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1B81585C457406EA30A67311E13D6EF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224BF67F75F64B0598C7DDC4E430B93E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Phone</w:t>
                </w:r>
              </w:sdtContent>
            </w:sdt>
            <w:r>
              <w:t>: 09770774164</w:t>
            </w:r>
          </w:p>
          <w:p w14:paraId="4261368C" w14:textId="0E9032AA" w:rsidR="00692703" w:rsidRPr="00CF1A49" w:rsidRDefault="00000000" w:rsidP="00036BA0">
            <w:pPr>
              <w:pStyle w:val="ContactInfoEmphasis"/>
              <w:contextualSpacing w:val="0"/>
              <w:jc w:val="right"/>
            </w:pPr>
            <w:sdt>
              <w:sdtPr>
                <w:alias w:val="Enter email:"/>
                <w:tag w:val="Enter email:"/>
                <w:id w:val="1154873695"/>
                <w:placeholder>
                  <w:docPart w:val="FB70EA4F22C548B4B4CEB99176CF4AC9"/>
                </w:placeholder>
                <w:temporary/>
                <w:showingPlcHdr/>
                <w15:appearance w15:val="hidden"/>
              </w:sdtPr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5797A4C67FD844D88A9963F1D78ED5C8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C85C41">
              <w:t>keithjohngonzales2@gmail.com</w:t>
            </w:r>
          </w:p>
        </w:tc>
      </w:tr>
      <w:tr w:rsidR="005579C9" w:rsidRPr="00CF1A49" w14:paraId="62657468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B291709" w14:textId="64D0EBCA" w:rsidR="005579C9" w:rsidRDefault="005579C9" w:rsidP="005579C9"/>
        </w:tc>
      </w:tr>
    </w:tbl>
    <w:p w14:paraId="692FA633" w14:textId="3D0FF94F" w:rsidR="005579C9" w:rsidRDefault="002A613E" w:rsidP="005579C9">
      <w:pPr>
        <w:pStyle w:val="Head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F1D109" wp14:editId="06B576F4">
            <wp:simplePos x="0" y="0"/>
            <wp:positionH relativeFrom="column">
              <wp:posOffset>-533399</wp:posOffset>
            </wp:positionH>
            <wp:positionV relativeFrom="paragraph">
              <wp:posOffset>-1576705</wp:posOffset>
            </wp:positionV>
            <wp:extent cx="1200150" cy="1295400"/>
            <wp:effectExtent l="0" t="0" r="0" b="0"/>
            <wp:wrapNone/>
            <wp:docPr id="40347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83" cy="129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33401" w14:textId="1D3DCE9D" w:rsidR="005579C9" w:rsidRDefault="00C85C41" w:rsidP="005579C9">
      <w:pPr>
        <w:pStyle w:val="Header"/>
      </w:pPr>
      <w:r>
        <w:t>Job Title: Software Designer</w:t>
      </w:r>
    </w:p>
    <w:p w14:paraId="2CB0B1FB" w14:textId="67C0C0AF" w:rsidR="00C85C41" w:rsidRDefault="00C85C41" w:rsidP="005579C9">
      <w:pPr>
        <w:pStyle w:val="Header"/>
      </w:pPr>
      <w:r>
        <w:t>Nationality: Filipino</w:t>
      </w:r>
    </w:p>
    <w:p w14:paraId="40031E62" w14:textId="50383DCE" w:rsidR="00C85C41" w:rsidRDefault="00C85C41" w:rsidP="005579C9">
      <w:pPr>
        <w:pStyle w:val="Header"/>
      </w:pPr>
      <w:r>
        <w:t>Date of Birth: July 10, 2000</w:t>
      </w:r>
    </w:p>
    <w:p w14:paraId="180C5544" w14:textId="0A093F96" w:rsidR="00C85C41" w:rsidRDefault="00C85C41" w:rsidP="005579C9">
      <w:pPr>
        <w:pStyle w:val="Header"/>
      </w:pPr>
      <w:r>
        <w:t>Gender: Male</w:t>
      </w:r>
    </w:p>
    <w:p w14:paraId="4C2AD445" w14:textId="221E3342" w:rsidR="00C85C41" w:rsidRDefault="00C85C41" w:rsidP="005579C9">
      <w:pPr>
        <w:pStyle w:val="Header"/>
      </w:pPr>
      <w:r>
        <w:t>Designed Job: Software Designer</w:t>
      </w:r>
    </w:p>
    <w:p w14:paraId="66190FFE" w14:textId="77777777" w:rsidR="00C85C41" w:rsidRDefault="00C85C41" w:rsidP="005579C9">
      <w:pPr>
        <w:pStyle w:val="Header"/>
      </w:pPr>
    </w:p>
    <w:p w14:paraId="3B1EC914" w14:textId="77777777"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14:paraId="435E623A" w14:textId="77777777" w:rsidTr="00BB7E51">
        <w:trPr>
          <w:trHeight w:val="8914"/>
        </w:trPr>
        <w:tc>
          <w:tcPr>
            <w:tcW w:w="9290" w:type="dxa"/>
          </w:tcPr>
          <w:p w14:paraId="2714DF61" w14:textId="323AC0AD" w:rsidR="005579C9" w:rsidRDefault="005579C9" w:rsidP="005579C9">
            <w:pPr>
              <w:pStyle w:val="Header"/>
            </w:pPr>
          </w:p>
          <w:p w14:paraId="66CA6148" w14:textId="3C1BA0E7" w:rsidR="005579C9" w:rsidRPr="005579C9" w:rsidRDefault="00C85C41" w:rsidP="00BB7E51">
            <w:pPr>
              <w:pStyle w:val="Heading2"/>
            </w:pPr>
            <w:r>
              <w:t>Professional summary</w:t>
            </w:r>
          </w:p>
          <w:p w14:paraId="7D02E736" w14:textId="77777777" w:rsidR="005579C9" w:rsidRPr="00CF1A49" w:rsidRDefault="005579C9" w:rsidP="005579C9">
            <w:pPr>
              <w:pStyle w:val="Header"/>
            </w:pPr>
          </w:p>
          <w:p w14:paraId="5E81C5E5" w14:textId="756F9788" w:rsidR="005579C9" w:rsidRPr="00C85C41" w:rsidRDefault="00C85C41" w:rsidP="00C85C41">
            <w:pPr>
              <w:pStyle w:val="Heading2"/>
              <w:rPr>
                <w:sz w:val="24"/>
                <w:szCs w:val="24"/>
              </w:rPr>
            </w:pPr>
            <w:r w:rsidRPr="00C85C41">
              <w:rPr>
                <w:sz w:val="24"/>
                <w:szCs w:val="24"/>
              </w:rPr>
              <w:t>Objective:</w:t>
            </w:r>
          </w:p>
          <w:p w14:paraId="28F7131D" w14:textId="189BADE1" w:rsidR="00C85C41" w:rsidRDefault="00C85C41" w:rsidP="00C85C41">
            <w:r>
              <w:t>To obtain a challenging software design position that utilize my extensive technical skills and experience in creating innovative software solutions.</w:t>
            </w:r>
          </w:p>
          <w:p w14:paraId="348B0F59" w14:textId="77777777" w:rsidR="00C85C41" w:rsidRDefault="00C85C41" w:rsidP="00C85C41"/>
          <w:p w14:paraId="73ADB881" w14:textId="226CDE5A" w:rsidR="00C85C41" w:rsidRDefault="00AD7B48" w:rsidP="00C85C41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Education:</w:t>
            </w:r>
          </w:p>
          <w:p w14:paraId="10BBA32D" w14:textId="00829E0B" w:rsidR="00AD7B48" w:rsidRDefault="00AD7B48" w:rsidP="00AD7B48">
            <w:r>
              <w:rPr>
                <w:rFonts w:ascii="Abadi" w:hAnsi="Abadi"/>
              </w:rPr>
              <w:t>•</w:t>
            </w:r>
            <w:r>
              <w:t xml:space="preserve"> </w:t>
            </w:r>
            <w:r w:rsidR="00010786">
              <w:t>Bachelor’s degree in information technology</w:t>
            </w:r>
            <w:r>
              <w:t>, [Western Mindanao State University]</w:t>
            </w:r>
          </w:p>
          <w:p w14:paraId="0AFF9205" w14:textId="3E9397DA" w:rsidR="00AD7B48" w:rsidRDefault="00AD7B48" w:rsidP="00AD7B48">
            <w:r>
              <w:t>[Undergraduate]</w:t>
            </w:r>
          </w:p>
          <w:p w14:paraId="7B4806BE" w14:textId="1392C856" w:rsidR="00AD7B48" w:rsidRDefault="00AD7B48" w:rsidP="00AD7B48"/>
          <w:p w14:paraId="32151C3C" w14:textId="62CA44F9" w:rsidR="00AD7B48" w:rsidRDefault="00AD7B48" w:rsidP="00AD7B48">
            <w:pPr>
              <w:pStyle w:val="Heading2"/>
            </w:pPr>
            <w:r>
              <w:t>Technical Skill:</w:t>
            </w:r>
          </w:p>
          <w:p w14:paraId="14568452" w14:textId="28DC0FBD" w:rsidR="00AD7B48" w:rsidRDefault="00AD7B48" w:rsidP="00AD7B4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• Proficient in programming languages such as Java, C++</w:t>
            </w:r>
          </w:p>
          <w:p w14:paraId="4D3F1F4F" w14:textId="52808F06" w:rsidR="00AD7B48" w:rsidRDefault="00AD7B48" w:rsidP="00AD7B48">
            <w:r>
              <w:rPr>
                <w:rFonts w:ascii="Abadi" w:hAnsi="Abadi"/>
              </w:rPr>
              <w:t>•</w:t>
            </w:r>
            <w:r>
              <w:t xml:space="preserve"> Experience with software design tools such as UML</w:t>
            </w:r>
          </w:p>
          <w:p w14:paraId="5C8B076A" w14:textId="59FCFB1E" w:rsidR="00AD7B48" w:rsidRDefault="00AD7B48" w:rsidP="00AD7B48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>• Familiarity with database such as MySQL</w:t>
            </w:r>
          </w:p>
          <w:p w14:paraId="3828104B" w14:textId="77777777" w:rsidR="00AD7B48" w:rsidRDefault="00AD7B48" w:rsidP="00AD7B48"/>
          <w:p w14:paraId="22AFBAF5" w14:textId="5F45EFAE" w:rsidR="00AD7B48" w:rsidRDefault="00AD7B48" w:rsidP="00AD7B48">
            <w:pPr>
              <w:pStyle w:val="Heading2"/>
            </w:pPr>
            <w:r>
              <w:t>pROFESSIONAL eXPERIENCE:</w:t>
            </w:r>
          </w:p>
          <w:p w14:paraId="00605D07" w14:textId="2289B050" w:rsidR="00AD7B48" w:rsidRDefault="00AD7B48" w:rsidP="00AD7B48">
            <w:r>
              <w:rPr>
                <w:rFonts w:ascii="Abadi" w:hAnsi="Abadi"/>
              </w:rPr>
              <w:t>•</w:t>
            </w:r>
            <w:r>
              <w:t xml:space="preserve"> Created UML diagram, flowcharts, and other design artifacts to communicate software architecture.</w:t>
            </w:r>
          </w:p>
          <w:p w14:paraId="5A1D1952" w14:textId="77777777" w:rsidR="005579C9" w:rsidRDefault="00AD7B48" w:rsidP="005579C9">
            <w:r>
              <w:rPr>
                <w:rFonts w:ascii="Abadi" w:hAnsi="Abadi"/>
              </w:rPr>
              <w:t>•</w:t>
            </w:r>
            <w:r>
              <w:t xml:space="preserve"> Contributed to continuous improvement initiatives by identifying and implementing process improvements</w:t>
            </w:r>
            <w:r w:rsidR="00036BA0">
              <w:t>, tools, and best practices.</w:t>
            </w:r>
          </w:p>
          <w:p w14:paraId="6C4237AA" w14:textId="12599FEC" w:rsidR="002A613E" w:rsidRPr="00CF1A49" w:rsidRDefault="002A613E" w:rsidP="005579C9"/>
        </w:tc>
      </w:tr>
    </w:tbl>
    <w:p w14:paraId="16EB3373" w14:textId="77777777" w:rsidR="00B51D1B" w:rsidRPr="006E1507" w:rsidRDefault="00B51D1B" w:rsidP="005579C9"/>
    <w:sectPr w:rsidR="00B51D1B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4B1B" w14:textId="77777777" w:rsidR="00A0623D" w:rsidRDefault="00A0623D" w:rsidP="0068194B">
      <w:r>
        <w:separator/>
      </w:r>
    </w:p>
    <w:p w14:paraId="7DC80D31" w14:textId="77777777" w:rsidR="00A0623D" w:rsidRDefault="00A0623D"/>
    <w:p w14:paraId="7EAF0E74" w14:textId="77777777" w:rsidR="00A0623D" w:rsidRDefault="00A0623D"/>
  </w:endnote>
  <w:endnote w:type="continuationSeparator" w:id="0">
    <w:p w14:paraId="1C3E7353" w14:textId="77777777" w:rsidR="00A0623D" w:rsidRDefault="00A0623D" w:rsidP="0068194B">
      <w:r>
        <w:continuationSeparator/>
      </w:r>
    </w:p>
    <w:p w14:paraId="22DAFB7D" w14:textId="77777777" w:rsidR="00A0623D" w:rsidRDefault="00A0623D"/>
    <w:p w14:paraId="45EEB710" w14:textId="77777777" w:rsidR="00A0623D" w:rsidRDefault="00A062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0722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38DA" w14:textId="77777777" w:rsidR="00A0623D" w:rsidRDefault="00A0623D" w:rsidP="0068194B">
      <w:r>
        <w:separator/>
      </w:r>
    </w:p>
    <w:p w14:paraId="6552C49B" w14:textId="77777777" w:rsidR="00A0623D" w:rsidRDefault="00A0623D"/>
    <w:p w14:paraId="334D5E1A" w14:textId="77777777" w:rsidR="00A0623D" w:rsidRDefault="00A0623D"/>
  </w:footnote>
  <w:footnote w:type="continuationSeparator" w:id="0">
    <w:p w14:paraId="74B772AC" w14:textId="77777777" w:rsidR="00A0623D" w:rsidRDefault="00A0623D" w:rsidP="0068194B">
      <w:r>
        <w:continuationSeparator/>
      </w:r>
    </w:p>
    <w:p w14:paraId="3CB71FC1" w14:textId="77777777" w:rsidR="00A0623D" w:rsidRDefault="00A0623D"/>
    <w:p w14:paraId="5849FEE9" w14:textId="77777777" w:rsidR="00A0623D" w:rsidRDefault="00A062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472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38C92E7" wp14:editId="52EC84D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7CEB09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38986509">
    <w:abstractNumId w:val="9"/>
  </w:num>
  <w:num w:numId="2" w16cid:durableId="1230382303">
    <w:abstractNumId w:val="8"/>
  </w:num>
  <w:num w:numId="3" w16cid:durableId="696077063">
    <w:abstractNumId w:val="7"/>
  </w:num>
  <w:num w:numId="4" w16cid:durableId="601884485">
    <w:abstractNumId w:val="6"/>
  </w:num>
  <w:num w:numId="5" w16cid:durableId="1763574593">
    <w:abstractNumId w:val="10"/>
  </w:num>
  <w:num w:numId="6" w16cid:durableId="816150480">
    <w:abstractNumId w:val="3"/>
  </w:num>
  <w:num w:numId="7" w16cid:durableId="657729102">
    <w:abstractNumId w:val="11"/>
  </w:num>
  <w:num w:numId="8" w16cid:durableId="1419206516">
    <w:abstractNumId w:val="2"/>
  </w:num>
  <w:num w:numId="9" w16cid:durableId="1663435932">
    <w:abstractNumId w:val="12"/>
  </w:num>
  <w:num w:numId="10" w16cid:durableId="309555106">
    <w:abstractNumId w:val="5"/>
  </w:num>
  <w:num w:numId="11" w16cid:durableId="1161312235">
    <w:abstractNumId w:val="4"/>
  </w:num>
  <w:num w:numId="12" w16cid:durableId="338653708">
    <w:abstractNumId w:val="1"/>
  </w:num>
  <w:num w:numId="13" w16cid:durableId="411196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1"/>
    <w:rsid w:val="000001EF"/>
    <w:rsid w:val="00007322"/>
    <w:rsid w:val="00007728"/>
    <w:rsid w:val="00010786"/>
    <w:rsid w:val="00024584"/>
    <w:rsid w:val="00024730"/>
    <w:rsid w:val="00036BA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613E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4DDE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623D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D7B48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85C41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56FB6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79D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B81585C457406EA30A67311E13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FB943-C9A2-49FC-AB97-27C73E4933CF}"/>
      </w:docPartPr>
      <w:docPartBody>
        <w:p w:rsidR="00B53F7D" w:rsidRDefault="00000000">
          <w:pPr>
            <w:pStyle w:val="21B81585C457406EA30A67311E13D6EF"/>
          </w:pPr>
          <w:r w:rsidRPr="00CF1A49">
            <w:t>·</w:t>
          </w:r>
        </w:p>
      </w:docPartBody>
    </w:docPart>
    <w:docPart>
      <w:docPartPr>
        <w:name w:val="224BF67F75F64B0598C7DDC4E430B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8A16F-9E78-4923-92FE-2F9C05B492FB}"/>
      </w:docPartPr>
      <w:docPartBody>
        <w:p w:rsidR="00B53F7D" w:rsidRDefault="00000000">
          <w:pPr>
            <w:pStyle w:val="224BF67F75F64B0598C7DDC4E430B93E"/>
          </w:pPr>
          <w:r w:rsidRPr="00CF1A49">
            <w:t>Phone</w:t>
          </w:r>
        </w:p>
      </w:docPartBody>
    </w:docPart>
    <w:docPart>
      <w:docPartPr>
        <w:name w:val="FB70EA4F22C548B4B4CEB99176CF4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AEB32-16C4-4EB7-B59B-F90AA7B42FB6}"/>
      </w:docPartPr>
      <w:docPartBody>
        <w:p w:rsidR="00B53F7D" w:rsidRDefault="00000000">
          <w:pPr>
            <w:pStyle w:val="FB70EA4F22C548B4B4CEB99176CF4AC9"/>
          </w:pPr>
          <w:r w:rsidRPr="00CF1A49">
            <w:t>Email</w:t>
          </w:r>
        </w:p>
      </w:docPartBody>
    </w:docPart>
    <w:docPart>
      <w:docPartPr>
        <w:name w:val="5797A4C67FD844D88A9963F1D78ED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C46CC-EC1E-4415-83DD-0BDA2F344415}"/>
      </w:docPartPr>
      <w:docPartBody>
        <w:p w:rsidR="00B53F7D" w:rsidRDefault="00000000">
          <w:pPr>
            <w:pStyle w:val="5797A4C67FD844D88A9963F1D78ED5C8"/>
          </w:pPr>
          <w:r w:rsidRPr="00CF1A49">
            <w:t>·</w:t>
          </w:r>
        </w:p>
      </w:docPartBody>
    </w:docPart>
    <w:docPart>
      <w:docPartPr>
        <w:name w:val="8ABED08305974D508B90D299BBD30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35F7A-4777-4D28-8E46-64798166FEBD}"/>
      </w:docPartPr>
      <w:docPartBody>
        <w:p w:rsidR="00B53F7D" w:rsidRDefault="001142B3" w:rsidP="001142B3">
          <w:pPr>
            <w:pStyle w:val="8ABED08305974D508B90D299BBD309F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100489432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B3"/>
    <w:rsid w:val="000C29A3"/>
    <w:rsid w:val="001142B3"/>
    <w:rsid w:val="003C32CA"/>
    <w:rsid w:val="007162A6"/>
    <w:rsid w:val="00B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1B81585C457406EA30A67311E13D6EF">
    <w:name w:val="21B81585C457406EA30A67311E13D6EF"/>
  </w:style>
  <w:style w:type="paragraph" w:customStyle="1" w:styleId="224BF67F75F64B0598C7DDC4E430B93E">
    <w:name w:val="224BF67F75F64B0598C7DDC4E430B93E"/>
  </w:style>
  <w:style w:type="paragraph" w:customStyle="1" w:styleId="FB70EA4F22C548B4B4CEB99176CF4AC9">
    <w:name w:val="FB70EA4F22C548B4B4CEB99176CF4AC9"/>
  </w:style>
  <w:style w:type="paragraph" w:customStyle="1" w:styleId="5797A4C67FD844D88A9963F1D78ED5C8">
    <w:name w:val="5797A4C67FD844D88A9963F1D78ED5C8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kern w:val="0"/>
      <w:sz w:val="24"/>
      <w14:ligatures w14:val="none"/>
    </w:rPr>
  </w:style>
  <w:style w:type="paragraph" w:customStyle="1" w:styleId="8ABED08305974D508B90D299BBD309F3">
    <w:name w:val="8ABED08305974D508B90D299BBD309F3"/>
    <w:rsid w:val="001142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2023-05-03T14:07:00Z</dcterms:created>
  <dcterms:modified xsi:type="dcterms:W3CDTF">2023-05-03T14:46:00Z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